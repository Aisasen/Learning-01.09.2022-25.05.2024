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9D8BDEB" w14:textId="1C2EB392" w:rsidR="002A2A94" w:rsidRPr="001C05A1" w:rsidRDefault="004C1B81" w:rsidP="002A2A94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54511AB0CCB4B1A92F26371F2C87B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61862">
            <w:t>Packet Tracer - Исследование принципов работы NAT.</w:t>
          </w:r>
        </w:sdtContent>
      </w:sdt>
    </w:p>
    <w:p w14:paraId="4AFAB950" w14:textId="46ABA21C" w:rsidR="00D778DF" w:rsidRPr="009A1CF4" w:rsidRDefault="00D778DF" w:rsidP="00D778DF">
      <w:pPr>
        <w:pStyle w:val="InstNoteRed"/>
      </w:pPr>
    </w:p>
    <w:p w14:paraId="0FA3FCD8" w14:textId="77777777" w:rsidR="00946917" w:rsidRDefault="00946917" w:rsidP="00946917">
      <w:pPr>
        <w:pStyle w:val="1"/>
      </w:pPr>
      <w:r>
        <w:t>Таблица адресации</w:t>
      </w:r>
    </w:p>
    <w:p w14:paraId="2127A896" w14:textId="77777777" w:rsidR="00946917" w:rsidRPr="000D47CD" w:rsidRDefault="00946917" w:rsidP="00946917">
      <w:pPr>
        <w:pStyle w:val="BodyTextL25"/>
      </w:pPr>
      <w:r>
        <w:t>В следующей таблице приведена адресация только для интерфейсов сетевых устройств.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3353"/>
        <w:gridCol w:w="3353"/>
        <w:gridCol w:w="3354"/>
      </w:tblGrid>
      <w:tr w:rsidR="00946917" w14:paraId="36B015AB" w14:textId="77777777" w:rsidTr="00946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53" w:type="dxa"/>
          </w:tcPr>
          <w:p w14:paraId="097B4C3A" w14:textId="77777777" w:rsidR="00946917" w:rsidRDefault="00946917" w:rsidP="00946917">
            <w:pPr>
              <w:pStyle w:val="TableHeading"/>
            </w:pPr>
            <w:r>
              <w:t>Устройство</w:t>
            </w:r>
          </w:p>
        </w:tc>
        <w:tc>
          <w:tcPr>
            <w:tcW w:w="3353" w:type="dxa"/>
          </w:tcPr>
          <w:p w14:paraId="5A27F65B" w14:textId="77777777" w:rsidR="00946917" w:rsidRDefault="00946917" w:rsidP="00946917">
            <w:pPr>
              <w:pStyle w:val="TableHeading"/>
            </w:pPr>
            <w:r>
              <w:t>Интерфейс</w:t>
            </w:r>
          </w:p>
        </w:tc>
        <w:tc>
          <w:tcPr>
            <w:tcW w:w="3354" w:type="dxa"/>
          </w:tcPr>
          <w:p w14:paraId="4A22DE1F" w14:textId="77777777" w:rsidR="00946917" w:rsidRDefault="00946917" w:rsidP="00946917">
            <w:pPr>
              <w:pStyle w:val="TableHeading"/>
            </w:pPr>
            <w:r>
              <w:t>IP-адрес и префикс</w:t>
            </w:r>
          </w:p>
        </w:tc>
      </w:tr>
      <w:tr w:rsidR="00946917" w14:paraId="6FE2C0E9" w14:textId="77777777" w:rsidTr="00946917">
        <w:tc>
          <w:tcPr>
            <w:tcW w:w="3353" w:type="dxa"/>
            <w:tcBorders>
              <w:bottom w:val="nil"/>
            </w:tcBorders>
          </w:tcPr>
          <w:p w14:paraId="1C3C02C3" w14:textId="77777777" w:rsidR="00946917" w:rsidRDefault="00946917" w:rsidP="00946917">
            <w:pPr>
              <w:pStyle w:val="TableText"/>
            </w:pPr>
            <w:r>
              <w:t>R2</w:t>
            </w:r>
          </w:p>
        </w:tc>
        <w:tc>
          <w:tcPr>
            <w:tcW w:w="3353" w:type="dxa"/>
          </w:tcPr>
          <w:p w14:paraId="4542AAD0" w14:textId="77777777" w:rsidR="00946917" w:rsidRDefault="00946917" w:rsidP="00946917">
            <w:pPr>
              <w:pStyle w:val="TableText"/>
            </w:pPr>
            <w:r>
              <w:t>G0/0</w:t>
            </w:r>
          </w:p>
        </w:tc>
        <w:tc>
          <w:tcPr>
            <w:tcW w:w="3354" w:type="dxa"/>
          </w:tcPr>
          <w:p w14:paraId="299FBB57" w14:textId="77777777" w:rsidR="00946917" w:rsidRDefault="00946917" w:rsidP="00946917">
            <w:pPr>
              <w:pStyle w:val="TableText"/>
            </w:pPr>
            <w:r>
              <w:t>10.255.255.245/30</w:t>
            </w:r>
          </w:p>
        </w:tc>
      </w:tr>
      <w:tr w:rsidR="00946917" w14:paraId="63691F6C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90F8F59" w14:textId="77777777" w:rsidR="00946917" w:rsidRPr="000D47CD" w:rsidRDefault="00946917" w:rsidP="00946917">
            <w:pPr>
              <w:pStyle w:val="ConfigWindow"/>
            </w:pPr>
            <w:r>
              <w:t>R2</w:t>
            </w:r>
          </w:p>
        </w:tc>
        <w:tc>
          <w:tcPr>
            <w:tcW w:w="3353" w:type="dxa"/>
          </w:tcPr>
          <w:p w14:paraId="14FB27F8" w14:textId="77777777" w:rsidR="00946917" w:rsidRDefault="00946917" w:rsidP="00946917">
            <w:pPr>
              <w:pStyle w:val="TableText"/>
            </w:pPr>
            <w:r>
              <w:t>G0/1</w:t>
            </w:r>
          </w:p>
        </w:tc>
        <w:tc>
          <w:tcPr>
            <w:tcW w:w="3354" w:type="dxa"/>
          </w:tcPr>
          <w:p w14:paraId="02391862" w14:textId="77777777" w:rsidR="00946917" w:rsidRDefault="00946917" w:rsidP="00946917">
            <w:pPr>
              <w:pStyle w:val="TableText"/>
            </w:pPr>
            <w:r>
              <w:t>10.255.255.249/30</w:t>
            </w:r>
          </w:p>
        </w:tc>
      </w:tr>
      <w:tr w:rsidR="00946917" w14:paraId="1E6A3DDD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52E75870" w14:textId="77777777" w:rsidR="00946917" w:rsidRPr="000D47CD" w:rsidRDefault="00946917" w:rsidP="00946917">
            <w:pPr>
              <w:pStyle w:val="ConfigWindow"/>
            </w:pPr>
            <w:r>
              <w:t>R2</w:t>
            </w:r>
          </w:p>
        </w:tc>
        <w:tc>
          <w:tcPr>
            <w:tcW w:w="3353" w:type="dxa"/>
          </w:tcPr>
          <w:p w14:paraId="1038A83E" w14:textId="77777777" w:rsidR="00946917" w:rsidRDefault="00946917" w:rsidP="00946917">
            <w:pPr>
              <w:pStyle w:val="TableText"/>
            </w:pPr>
            <w:r>
              <w:t>G0/2</w:t>
            </w:r>
          </w:p>
        </w:tc>
        <w:tc>
          <w:tcPr>
            <w:tcW w:w="3354" w:type="dxa"/>
          </w:tcPr>
          <w:p w14:paraId="689B070C" w14:textId="77777777" w:rsidR="00946917" w:rsidRDefault="00946917" w:rsidP="00946917">
            <w:pPr>
              <w:pStyle w:val="TableText"/>
            </w:pPr>
            <w:r>
              <w:t>10.10.10.1/24</w:t>
            </w:r>
          </w:p>
        </w:tc>
      </w:tr>
      <w:tr w:rsidR="00946917" w14:paraId="16E5EB70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CD40D57" w14:textId="77777777" w:rsidR="00946917" w:rsidRPr="000D47CD" w:rsidRDefault="00946917" w:rsidP="00946917">
            <w:pPr>
              <w:pStyle w:val="ConfigWindow"/>
            </w:pPr>
            <w:r>
              <w:t>R2</w:t>
            </w:r>
          </w:p>
        </w:tc>
        <w:tc>
          <w:tcPr>
            <w:tcW w:w="3353" w:type="dxa"/>
          </w:tcPr>
          <w:p w14:paraId="1E10BC71" w14:textId="77777777" w:rsidR="00946917" w:rsidRDefault="00946917" w:rsidP="00946917">
            <w:pPr>
              <w:pStyle w:val="TableText"/>
            </w:pPr>
            <w:r>
              <w:t>S0/0/0</w:t>
            </w:r>
          </w:p>
        </w:tc>
        <w:tc>
          <w:tcPr>
            <w:tcW w:w="3354" w:type="dxa"/>
          </w:tcPr>
          <w:p w14:paraId="0319FC05" w14:textId="77777777" w:rsidR="00946917" w:rsidRDefault="00946917" w:rsidP="00946917">
            <w:pPr>
              <w:pStyle w:val="TableText"/>
            </w:pPr>
            <w:r>
              <w:t>64.100.100.2/27</w:t>
            </w:r>
          </w:p>
        </w:tc>
      </w:tr>
      <w:tr w:rsidR="00946917" w14:paraId="54A2F394" w14:textId="77777777" w:rsidTr="00946917">
        <w:tc>
          <w:tcPr>
            <w:tcW w:w="3353" w:type="dxa"/>
            <w:tcBorders>
              <w:top w:val="nil"/>
              <w:bottom w:val="single" w:sz="2" w:space="0" w:color="auto"/>
            </w:tcBorders>
          </w:tcPr>
          <w:p w14:paraId="0D85F432" w14:textId="77777777" w:rsidR="00946917" w:rsidRPr="000D47CD" w:rsidRDefault="00946917" w:rsidP="00946917">
            <w:pPr>
              <w:pStyle w:val="ConfigWindow"/>
            </w:pPr>
            <w:r>
              <w:t>R2</w:t>
            </w:r>
          </w:p>
        </w:tc>
        <w:tc>
          <w:tcPr>
            <w:tcW w:w="3353" w:type="dxa"/>
          </w:tcPr>
          <w:p w14:paraId="66F5D7BC" w14:textId="77777777" w:rsidR="00946917" w:rsidRDefault="00946917" w:rsidP="00946917">
            <w:pPr>
              <w:pStyle w:val="TableText"/>
            </w:pPr>
            <w:r>
              <w:t>S0/0/1.1</w:t>
            </w:r>
          </w:p>
        </w:tc>
        <w:tc>
          <w:tcPr>
            <w:tcW w:w="3354" w:type="dxa"/>
          </w:tcPr>
          <w:p w14:paraId="006242A2" w14:textId="77777777" w:rsidR="00946917" w:rsidRDefault="00946917" w:rsidP="00946917">
            <w:pPr>
              <w:pStyle w:val="TableText"/>
            </w:pPr>
            <w:r>
              <w:t>64.100.200.2/30</w:t>
            </w:r>
          </w:p>
        </w:tc>
      </w:tr>
      <w:tr w:rsidR="00946917" w14:paraId="50B29498" w14:textId="77777777" w:rsidTr="00946917">
        <w:tc>
          <w:tcPr>
            <w:tcW w:w="3353" w:type="dxa"/>
            <w:tcBorders>
              <w:bottom w:val="nil"/>
            </w:tcBorders>
          </w:tcPr>
          <w:p w14:paraId="0A674D7C" w14:textId="77777777" w:rsidR="00946917" w:rsidRDefault="00946917" w:rsidP="00946917">
            <w:pPr>
              <w:pStyle w:val="TableText"/>
            </w:pPr>
            <w:r>
              <w:t>R4</w:t>
            </w:r>
          </w:p>
        </w:tc>
        <w:tc>
          <w:tcPr>
            <w:tcW w:w="3353" w:type="dxa"/>
          </w:tcPr>
          <w:p w14:paraId="3814524F" w14:textId="77777777" w:rsidR="00946917" w:rsidRDefault="00946917" w:rsidP="00946917">
            <w:pPr>
              <w:pStyle w:val="TableText"/>
            </w:pPr>
            <w:r>
              <w:t>G0/0</w:t>
            </w:r>
          </w:p>
        </w:tc>
        <w:tc>
          <w:tcPr>
            <w:tcW w:w="3354" w:type="dxa"/>
          </w:tcPr>
          <w:p w14:paraId="7EA66661" w14:textId="77777777" w:rsidR="00946917" w:rsidRDefault="00946917" w:rsidP="00946917">
            <w:pPr>
              <w:pStyle w:val="TableText"/>
            </w:pPr>
            <w:r>
              <w:t>172.16.0.1/24</w:t>
            </w:r>
          </w:p>
        </w:tc>
      </w:tr>
      <w:tr w:rsidR="00946917" w14:paraId="231CC122" w14:textId="77777777" w:rsidTr="00946917">
        <w:tc>
          <w:tcPr>
            <w:tcW w:w="3353" w:type="dxa"/>
            <w:tcBorders>
              <w:top w:val="nil"/>
              <w:bottom w:val="nil"/>
            </w:tcBorders>
          </w:tcPr>
          <w:p w14:paraId="6DFB60B6" w14:textId="77777777" w:rsidR="00946917" w:rsidRPr="000D47CD" w:rsidRDefault="00946917" w:rsidP="00946917">
            <w:pPr>
              <w:pStyle w:val="ConfigWindow"/>
            </w:pPr>
            <w:r>
              <w:t>R4</w:t>
            </w:r>
          </w:p>
        </w:tc>
        <w:tc>
          <w:tcPr>
            <w:tcW w:w="3353" w:type="dxa"/>
          </w:tcPr>
          <w:p w14:paraId="5FBA099F" w14:textId="77777777" w:rsidR="00946917" w:rsidRDefault="00946917" w:rsidP="00946917">
            <w:pPr>
              <w:pStyle w:val="TableText"/>
            </w:pPr>
            <w:r>
              <w:t>S0/0/0</w:t>
            </w:r>
          </w:p>
        </w:tc>
        <w:tc>
          <w:tcPr>
            <w:tcW w:w="3354" w:type="dxa"/>
          </w:tcPr>
          <w:p w14:paraId="7F0FFAFD" w14:textId="77777777" w:rsidR="00946917" w:rsidRDefault="00946917" w:rsidP="00946917">
            <w:pPr>
              <w:pStyle w:val="TableText"/>
            </w:pPr>
            <w:r>
              <w:t>64.100.150.1/30</w:t>
            </w:r>
          </w:p>
        </w:tc>
      </w:tr>
      <w:tr w:rsidR="00946917" w14:paraId="674A8B80" w14:textId="77777777" w:rsidTr="00946917">
        <w:tc>
          <w:tcPr>
            <w:tcW w:w="3353" w:type="dxa"/>
            <w:tcBorders>
              <w:top w:val="nil"/>
              <w:bottom w:val="single" w:sz="2" w:space="0" w:color="auto"/>
            </w:tcBorders>
          </w:tcPr>
          <w:p w14:paraId="212A0DB2" w14:textId="77777777" w:rsidR="00946917" w:rsidRPr="000D47CD" w:rsidRDefault="00946917" w:rsidP="00946917">
            <w:pPr>
              <w:pStyle w:val="ConfigWindow"/>
            </w:pPr>
            <w:r>
              <w:t>R4</w:t>
            </w:r>
          </w:p>
        </w:tc>
        <w:tc>
          <w:tcPr>
            <w:tcW w:w="3353" w:type="dxa"/>
          </w:tcPr>
          <w:p w14:paraId="655C1F0F" w14:textId="77777777" w:rsidR="00946917" w:rsidRDefault="00946917" w:rsidP="00946917">
            <w:pPr>
              <w:pStyle w:val="TableText"/>
            </w:pPr>
            <w:r>
              <w:t>S0/0/1.1</w:t>
            </w:r>
          </w:p>
        </w:tc>
        <w:tc>
          <w:tcPr>
            <w:tcW w:w="3354" w:type="dxa"/>
          </w:tcPr>
          <w:p w14:paraId="1A206189" w14:textId="77777777" w:rsidR="00946917" w:rsidRDefault="00946917" w:rsidP="00946917">
            <w:pPr>
              <w:pStyle w:val="TableText"/>
            </w:pPr>
            <w:r>
              <w:t>64.100.200.1/30</w:t>
            </w:r>
          </w:p>
        </w:tc>
      </w:tr>
      <w:tr w:rsidR="00946917" w14:paraId="215A08F7" w14:textId="77777777" w:rsidTr="00946917">
        <w:tc>
          <w:tcPr>
            <w:tcW w:w="3353" w:type="dxa"/>
            <w:tcBorders>
              <w:bottom w:val="nil"/>
            </w:tcBorders>
          </w:tcPr>
          <w:p w14:paraId="31D69953" w14:textId="77777777" w:rsidR="00946917" w:rsidRDefault="00946917" w:rsidP="00946917">
            <w:pPr>
              <w:pStyle w:val="TableText"/>
            </w:pPr>
            <w:r>
              <w:t>WRS</w:t>
            </w:r>
          </w:p>
        </w:tc>
        <w:tc>
          <w:tcPr>
            <w:tcW w:w="3353" w:type="dxa"/>
          </w:tcPr>
          <w:p w14:paraId="10C4C73E" w14:textId="77777777" w:rsidR="00946917" w:rsidRDefault="00946917" w:rsidP="00946917">
            <w:pPr>
              <w:pStyle w:val="TableText"/>
            </w:pPr>
            <w:r>
              <w:t>LAN</w:t>
            </w:r>
          </w:p>
        </w:tc>
        <w:tc>
          <w:tcPr>
            <w:tcW w:w="3354" w:type="dxa"/>
          </w:tcPr>
          <w:p w14:paraId="681C50F1" w14:textId="77777777" w:rsidR="00946917" w:rsidRDefault="00946917" w:rsidP="00946917">
            <w:pPr>
              <w:pStyle w:val="TableText"/>
            </w:pPr>
            <w:r>
              <w:t>192.168.0.1/24</w:t>
            </w:r>
          </w:p>
        </w:tc>
      </w:tr>
      <w:tr w:rsidR="00946917" w14:paraId="1D7F3E17" w14:textId="77777777" w:rsidTr="00946917">
        <w:tc>
          <w:tcPr>
            <w:tcW w:w="3353" w:type="dxa"/>
            <w:tcBorders>
              <w:top w:val="nil"/>
            </w:tcBorders>
          </w:tcPr>
          <w:p w14:paraId="1616B649" w14:textId="77777777" w:rsidR="00946917" w:rsidRPr="000D47CD" w:rsidRDefault="00946917" w:rsidP="00946917">
            <w:pPr>
              <w:pStyle w:val="ConfigWindow"/>
            </w:pPr>
            <w:r>
              <w:t>WRS</w:t>
            </w:r>
          </w:p>
        </w:tc>
        <w:tc>
          <w:tcPr>
            <w:tcW w:w="3353" w:type="dxa"/>
          </w:tcPr>
          <w:p w14:paraId="005BDE19" w14:textId="77777777" w:rsidR="00946917" w:rsidRDefault="00946917" w:rsidP="00946917">
            <w:pPr>
              <w:pStyle w:val="TableText"/>
            </w:pPr>
            <w:r>
              <w:t>Internet</w:t>
            </w:r>
          </w:p>
        </w:tc>
        <w:tc>
          <w:tcPr>
            <w:tcW w:w="3354" w:type="dxa"/>
          </w:tcPr>
          <w:p w14:paraId="5F6414CF" w14:textId="77777777" w:rsidR="00946917" w:rsidRDefault="00946917" w:rsidP="00946917">
            <w:pPr>
              <w:pStyle w:val="TableText"/>
            </w:pPr>
            <w:r>
              <w:t>64.104.223.2/30</w:t>
            </w:r>
          </w:p>
        </w:tc>
      </w:tr>
    </w:tbl>
    <w:p w14:paraId="357DC801" w14:textId="77777777" w:rsidR="00946917" w:rsidRPr="00BB73FF" w:rsidRDefault="00946917" w:rsidP="00946917">
      <w:pPr>
        <w:pStyle w:val="1"/>
      </w:pPr>
      <w:r>
        <w:t>Задачи</w:t>
      </w:r>
    </w:p>
    <w:p w14:paraId="356EAB6D" w14:textId="77777777" w:rsidR="00946917" w:rsidRDefault="00946917" w:rsidP="00946917">
      <w:pPr>
        <w:pStyle w:val="BodyTextL25Bold"/>
      </w:pPr>
      <w:r>
        <w:t>Часть 1. Изучите работу NAT во внутренней сети</w:t>
      </w:r>
    </w:p>
    <w:p w14:paraId="71B33F00" w14:textId="77777777" w:rsidR="00946917" w:rsidRDefault="00946917" w:rsidP="00946917">
      <w:pPr>
        <w:pStyle w:val="BodyTextL25Bold"/>
      </w:pPr>
      <w:r>
        <w:t>Часть 2. Изучите работу NAT в сети Интернет</w:t>
      </w:r>
    </w:p>
    <w:p w14:paraId="0484CB01" w14:textId="77777777" w:rsidR="00946917" w:rsidRPr="004C0909" w:rsidRDefault="00946917" w:rsidP="00946917">
      <w:pPr>
        <w:pStyle w:val="BodyTextL25Bold"/>
      </w:pPr>
      <w:r>
        <w:t>Часть 3. Дополнительные исследования</w:t>
      </w:r>
    </w:p>
    <w:p w14:paraId="756C9D55" w14:textId="77777777" w:rsidR="00946917" w:rsidRPr="00C07FD9" w:rsidRDefault="00946917" w:rsidP="00946917">
      <w:pPr>
        <w:pStyle w:val="1"/>
      </w:pPr>
      <w:r>
        <w:t>Сценарий</w:t>
      </w:r>
    </w:p>
    <w:p w14:paraId="62DCBA04" w14:textId="77777777" w:rsidR="00946917" w:rsidRDefault="00946917" w:rsidP="00946917">
      <w:pPr>
        <w:pStyle w:val="BodyTextL25"/>
      </w:pPr>
      <w:r>
        <w:t>При передаче кадра по сети MAC-адреса могут меняться. IP-адреса также могут меняться при перенаправлении пакета устройством, настроенным для использования NAT. В рамках данного задания мы изучим изменения IP-адресов во время процесса NAT.</w:t>
      </w:r>
    </w:p>
    <w:p w14:paraId="48D91A46" w14:textId="77777777" w:rsidR="00946917" w:rsidRPr="000D47CD" w:rsidRDefault="00946917" w:rsidP="00946917">
      <w:pPr>
        <w:pStyle w:val="1"/>
      </w:pPr>
      <w:r>
        <w:t>Инструкции</w:t>
      </w:r>
    </w:p>
    <w:p w14:paraId="4BD1BBB5" w14:textId="77777777" w:rsidR="00946917" w:rsidRPr="004C0909" w:rsidRDefault="00946917" w:rsidP="00946917">
      <w:pPr>
        <w:pStyle w:val="2"/>
      </w:pPr>
      <w:r>
        <w:t>Изучение работы NAT во внутренней сети (интранет)</w:t>
      </w:r>
    </w:p>
    <w:p w14:paraId="481AE525" w14:textId="77777777" w:rsidR="00946917" w:rsidRDefault="00946917" w:rsidP="00946917">
      <w:pPr>
        <w:pStyle w:val="3"/>
      </w:pPr>
      <w:r>
        <w:t>Дождитесь, когда сеть сойдётся.</w:t>
      </w:r>
    </w:p>
    <w:p w14:paraId="4AD5A6D7" w14:textId="77777777" w:rsidR="00946917" w:rsidRDefault="00946917" w:rsidP="00946917">
      <w:pPr>
        <w:pStyle w:val="BodyTextL25"/>
      </w:pPr>
      <w:r>
        <w:t>Схождение всех служб в сети может занять несколько минут. Процесс можно ускорить, нажав кнопку Fast Forward Time (Ускорить время).</w:t>
      </w:r>
    </w:p>
    <w:p w14:paraId="016E5D40" w14:textId="77777777" w:rsidR="00946917" w:rsidRDefault="00946917" w:rsidP="00946917">
      <w:pPr>
        <w:pStyle w:val="3"/>
      </w:pPr>
      <w:r>
        <w:t>С любого ПК в центральном домене (Central) создайте запрос HTTP.</w:t>
      </w:r>
    </w:p>
    <w:p w14:paraId="01FC1D3F" w14:textId="77777777" w:rsidR="00946917" w:rsidRPr="002B26A2" w:rsidRDefault="00946917" w:rsidP="00946917">
      <w:pPr>
        <w:pStyle w:val="SubStepAlpha"/>
      </w:pPr>
      <w:r>
        <w:t>Перейдите в режим симуляции (</w:t>
      </w:r>
      <w:r w:rsidRPr="005851CD">
        <w:rPr>
          <w:b/>
        </w:rPr>
        <w:t>Simulation</w:t>
      </w:r>
      <w:r>
        <w:t>) и измените фильтры, чтобы отображались только запросы HTTP.</w:t>
      </w:r>
    </w:p>
    <w:p w14:paraId="3FFAA7D2" w14:textId="77777777" w:rsidR="00946917" w:rsidRPr="00D973EA" w:rsidRDefault="00946917" w:rsidP="00946917">
      <w:pPr>
        <w:pStyle w:val="SubStepAlpha"/>
      </w:pPr>
      <w:r>
        <w:lastRenderedPageBreak/>
        <w:t xml:space="preserve">Откройте веб-браузер любого ПК в </w:t>
      </w:r>
      <w:r>
        <w:rPr>
          <w:b/>
        </w:rPr>
        <w:t>центральном</w:t>
      </w:r>
      <w:r>
        <w:t xml:space="preserve"> домене, введите URL-адрес </w:t>
      </w:r>
      <w:r w:rsidRPr="00205CB0">
        <w:rPr>
          <w:b/>
        </w:rPr>
        <w:t>http: //branchserver.pka</w:t>
      </w:r>
      <w:r>
        <w:t xml:space="preserve"> и нажмите </w:t>
      </w:r>
      <w:r>
        <w:rPr>
          <w:b/>
        </w:rPr>
        <w:t>«Перейти».</w:t>
      </w:r>
      <w:r>
        <w:t xml:space="preserve"> Сверните окно браузера.</w:t>
      </w:r>
    </w:p>
    <w:p w14:paraId="0E04EF88" w14:textId="77777777" w:rsidR="00417AC5" w:rsidRDefault="00946917" w:rsidP="00946917">
      <w:pPr>
        <w:pStyle w:val="SubStepAlpha"/>
      </w:pPr>
      <w:r>
        <w:t xml:space="preserve">Нажимайте кнопку </w:t>
      </w:r>
      <w:r w:rsidRPr="005851CD">
        <w:rPr>
          <w:b/>
        </w:rPr>
        <w:t>Capture/Forward</w:t>
      </w:r>
      <w:r>
        <w:t xml:space="preserve"> (Захват/Далее) до тех пор, пока PDU не окажется над </w:t>
      </w:r>
      <w:r w:rsidRPr="002B26A2">
        <w:rPr>
          <w:b/>
        </w:rPr>
        <w:t>D1</w:t>
      </w:r>
      <w:r>
        <w:t xml:space="preserve"> или </w:t>
      </w:r>
      <w:r w:rsidRPr="002B26A2">
        <w:rPr>
          <w:b/>
        </w:rPr>
        <w:t>D2</w:t>
      </w:r>
      <w:r>
        <w:t>. Нажмите на последний PDU в списке событий. Запишите IP-адреса источника и назначения.</w:t>
      </w:r>
    </w:p>
    <w:p w14:paraId="6E65DD2A" w14:textId="77777777" w:rsidR="00417AC5" w:rsidRDefault="00417AC5" w:rsidP="00417AC5">
      <w:pPr>
        <w:pStyle w:val="4"/>
      </w:pPr>
      <w:r>
        <w:t>Вопрос:</w:t>
      </w:r>
    </w:p>
    <w:p w14:paraId="54E28D44" w14:textId="77777777" w:rsidR="00946917" w:rsidRDefault="00946917" w:rsidP="00417AC5">
      <w:pPr>
        <w:pStyle w:val="BodyTextL50"/>
        <w:spacing w:before="0"/>
      </w:pPr>
      <w:r>
        <w:t>Каким устройствам принадлежат эти адреса?</w:t>
      </w:r>
    </w:p>
    <w:p w14:paraId="12525108" w14:textId="77777777" w:rsidR="00946917" w:rsidRPr="00CA5FD3" w:rsidRDefault="00946917" w:rsidP="00946917">
      <w:pPr>
        <w:pStyle w:val="AnswerLineL50"/>
      </w:pPr>
      <w:r>
        <w:t>Введите ваш ответ здесь.</w:t>
      </w:r>
    </w:p>
    <w:p w14:paraId="7AFB65E3" w14:textId="081281E6" w:rsidR="00946917" w:rsidRDefault="002A2A94" w:rsidP="00946917">
      <w:pPr>
        <w:pStyle w:val="BodyTextL50"/>
      </w:pPr>
      <w:r>
        <w:rPr>
          <w:rStyle w:val="AnswerGray"/>
        </w:rPr>
        <w:t xml:space="preserve"> </w:t>
      </w:r>
    </w:p>
    <w:p w14:paraId="1980A855" w14:textId="77777777" w:rsidR="00417AC5" w:rsidRDefault="00946917" w:rsidP="00946917">
      <w:pPr>
        <w:pStyle w:val="SubStepAlpha"/>
      </w:pPr>
      <w:r>
        <w:t xml:space="preserve">Нажимайте </w:t>
      </w:r>
      <w:r w:rsidRPr="005851CD">
        <w:rPr>
          <w:b/>
        </w:rPr>
        <w:t>Capture/Forward</w:t>
      </w:r>
      <w:r>
        <w:t xml:space="preserve"> (Захват/Далее) до тех пор, пока PDU не окажется над маршрутизатором </w:t>
      </w:r>
      <w:r>
        <w:rPr>
          <w:b/>
        </w:rPr>
        <w:t>R2</w:t>
      </w:r>
      <w:r>
        <w:t>. Запишите IP-адреса источника и назначения в исходящем пакете.</w:t>
      </w:r>
    </w:p>
    <w:p w14:paraId="77C689E3" w14:textId="77777777" w:rsidR="00417AC5" w:rsidRDefault="00417AC5" w:rsidP="00417AC5">
      <w:pPr>
        <w:pStyle w:val="4"/>
      </w:pPr>
      <w:r>
        <w:t>Вопрос:</w:t>
      </w:r>
    </w:p>
    <w:p w14:paraId="16A4AE79" w14:textId="77777777" w:rsidR="00946917" w:rsidRDefault="00946917" w:rsidP="00417AC5">
      <w:pPr>
        <w:pStyle w:val="BodyTextL50"/>
        <w:spacing w:before="0"/>
      </w:pPr>
      <w:r>
        <w:t xml:space="preserve">Каким устройствам принадлежат эти адреса? </w:t>
      </w:r>
    </w:p>
    <w:p w14:paraId="35D6FCD3" w14:textId="37CA69F0" w:rsidR="00946917" w:rsidRPr="0052400A" w:rsidRDefault="002A2A94" w:rsidP="00946917">
      <w:pPr>
        <w:pStyle w:val="BodyTextL50"/>
      </w:pPr>
      <w:r>
        <w:t xml:space="preserve"> </w:t>
      </w:r>
    </w:p>
    <w:p w14:paraId="13AE0A57" w14:textId="42813171" w:rsidR="00946917" w:rsidRDefault="00946917" w:rsidP="00946917">
      <w:pPr>
        <w:pStyle w:val="SubStepAlpha"/>
      </w:pPr>
      <w:r>
        <w:t xml:space="preserve">Войдите в R2 из интерфейса командной строки, используя </w:t>
      </w:r>
      <w:r>
        <w:rPr>
          <w:b/>
        </w:rPr>
        <w:t>class</w:t>
      </w:r>
      <w:r>
        <w:t xml:space="preserve"> пароля для входа в привилегированный EXEC и выполните следующую команду:</w:t>
      </w:r>
    </w:p>
    <w:p w14:paraId="71528FE5" w14:textId="3CCE068F" w:rsidR="00BE72FD" w:rsidRDefault="00BE72FD" w:rsidP="00BE72FD">
      <w:pPr>
        <w:pStyle w:val="ConfigWindow"/>
      </w:pPr>
      <w:r>
        <w:t>Откройте окно конфигурации</w:t>
      </w:r>
    </w:p>
    <w:p w14:paraId="16CF5D5C" w14:textId="77777777" w:rsidR="00946917" w:rsidRDefault="00946917" w:rsidP="00BE72FD">
      <w:pPr>
        <w:pStyle w:val="CMD"/>
        <w:spacing w:before="0"/>
        <w:rPr>
          <w:b/>
        </w:rPr>
      </w:pPr>
      <w:r>
        <w:t xml:space="preserve">R2# </w:t>
      </w:r>
      <w:r w:rsidRPr="00205CB0">
        <w:rPr>
          <w:b/>
        </w:rPr>
        <w:t>show run | include pool</w:t>
      </w:r>
    </w:p>
    <w:p w14:paraId="2C3D5D47" w14:textId="77777777" w:rsidR="00946917" w:rsidRPr="002A2A94" w:rsidRDefault="00946917" w:rsidP="00946917">
      <w:pPr>
        <w:pStyle w:val="CMDOutput"/>
        <w:rPr>
          <w:lang w:val="en-US"/>
        </w:rPr>
      </w:pPr>
      <w:r w:rsidRPr="002A2A94">
        <w:rPr>
          <w:lang w:val="en-US"/>
        </w:rPr>
        <w:t>ip nat pool R2Pool 64.100.100.3 64.100.100.31 netmask 255.255.255.224</w:t>
      </w:r>
    </w:p>
    <w:p w14:paraId="493031E0" w14:textId="77777777" w:rsidR="00946917" w:rsidRPr="002A2A94" w:rsidRDefault="00946917" w:rsidP="00946917">
      <w:pPr>
        <w:pStyle w:val="CMDOutput"/>
        <w:rPr>
          <w:lang w:val="en-US"/>
        </w:rPr>
      </w:pPr>
      <w:r w:rsidRPr="002A2A94">
        <w:rPr>
          <w:lang w:val="en-US"/>
        </w:rPr>
        <w:t>ip nat inside source list 1 pool R2Pool</w:t>
      </w:r>
    </w:p>
    <w:p w14:paraId="58F64A58" w14:textId="77777777" w:rsidR="00946917" w:rsidRPr="00205CB0" w:rsidRDefault="00946917" w:rsidP="00946917">
      <w:pPr>
        <w:pStyle w:val="SubStepAlpha"/>
        <w:numPr>
          <w:ilvl w:val="0"/>
          <w:numId w:val="0"/>
        </w:numPr>
        <w:ind w:left="720"/>
      </w:pPr>
      <w:r>
        <w:t xml:space="preserve">Адрес поступил из пула NAT </w:t>
      </w:r>
      <w:r>
        <w:rPr>
          <w:b/>
        </w:rPr>
        <w:t>R2Pool</w:t>
      </w:r>
      <w:r>
        <w:t>.</w:t>
      </w:r>
    </w:p>
    <w:p w14:paraId="7B8F085A" w14:textId="77777777" w:rsidR="00417AC5" w:rsidRDefault="00946917" w:rsidP="00946917">
      <w:pPr>
        <w:pStyle w:val="SubStepAlpha"/>
      </w:pPr>
      <w:r>
        <w:t xml:space="preserve">Нажимайте </w:t>
      </w:r>
      <w:r w:rsidRPr="005851CD">
        <w:rPr>
          <w:b/>
        </w:rPr>
        <w:t>Capture/Forward</w:t>
      </w:r>
      <w:r>
        <w:t xml:space="preserve"> (Захват/Далее) до тех пор, пока PDU не окажется над маршрутизатором </w:t>
      </w:r>
      <w:r>
        <w:rPr>
          <w:b/>
        </w:rPr>
        <w:t>R4</w:t>
      </w:r>
      <w:r>
        <w:t>. Запишите IP-адреса источника и назначения в исходящем пакете.</w:t>
      </w:r>
    </w:p>
    <w:p w14:paraId="39406499" w14:textId="77777777" w:rsidR="00417AC5" w:rsidRDefault="00417AC5" w:rsidP="00417AC5">
      <w:pPr>
        <w:pStyle w:val="4"/>
      </w:pPr>
      <w:r>
        <w:t>Вопрос:</w:t>
      </w:r>
    </w:p>
    <w:p w14:paraId="76601DD1" w14:textId="77777777" w:rsidR="00946917" w:rsidRDefault="00946917" w:rsidP="00417AC5">
      <w:pPr>
        <w:pStyle w:val="BodyTextL50"/>
        <w:spacing w:before="0"/>
      </w:pPr>
      <w:r>
        <w:t>Каким устройствам принадлежат эти адреса?</w:t>
      </w:r>
    </w:p>
    <w:p w14:paraId="6064CBC4" w14:textId="77777777" w:rsidR="00946917" w:rsidRPr="00CA5FD3" w:rsidRDefault="00946917" w:rsidP="00946917">
      <w:pPr>
        <w:pStyle w:val="AnswerLineL50"/>
      </w:pPr>
      <w:r>
        <w:t>Введите ваш ответ здесь.</w:t>
      </w:r>
    </w:p>
    <w:p w14:paraId="15EA0D53" w14:textId="4BA685BA" w:rsidR="00946917" w:rsidRPr="00713C12" w:rsidRDefault="002A2A94" w:rsidP="00946917">
      <w:pPr>
        <w:pStyle w:val="BodyTextL50"/>
      </w:pPr>
      <w:r>
        <w:rPr>
          <w:rStyle w:val="AnswerGray"/>
        </w:rPr>
        <w:t xml:space="preserve"> </w:t>
      </w:r>
    </w:p>
    <w:p w14:paraId="4F0DEAF0" w14:textId="77777777" w:rsidR="00946917" w:rsidRDefault="00946917" w:rsidP="00946917">
      <w:pPr>
        <w:pStyle w:val="SubStepAlpha"/>
      </w:pPr>
      <w:r>
        <w:t xml:space="preserve">Нажимайте </w:t>
      </w:r>
      <w:r w:rsidRPr="005851CD">
        <w:rPr>
          <w:b/>
        </w:rPr>
        <w:t>Capture/Forward</w:t>
      </w:r>
      <w:r>
        <w:t xml:space="preserve"> (Захват/Далее) до тех пор, пока PDU не окажется над </w:t>
      </w:r>
      <w:r>
        <w:rPr>
          <w:b/>
        </w:rPr>
        <w:t>Branchserver.pka</w:t>
      </w:r>
      <w:r>
        <w:t>. Запишите адреса портов TCP источника и назначения в исходящем сегменте.</w:t>
      </w:r>
    </w:p>
    <w:p w14:paraId="63FAE575" w14:textId="77777777" w:rsidR="00946917" w:rsidRPr="00895AAE" w:rsidRDefault="00946917" w:rsidP="00946917">
      <w:pPr>
        <w:pStyle w:val="AnswerLineL50"/>
      </w:pPr>
      <w:r>
        <w:t>Введите ваш ответ здесь.</w:t>
      </w:r>
    </w:p>
    <w:p w14:paraId="2B41A567" w14:textId="1804D086" w:rsidR="00946917" w:rsidRPr="00895AAE" w:rsidRDefault="002A2A94" w:rsidP="00946917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1073297A" w14:textId="77777777" w:rsidR="00946917" w:rsidRDefault="00946917" w:rsidP="00946917">
      <w:pPr>
        <w:pStyle w:val="SubStepAlpha"/>
      </w:pPr>
      <w:r>
        <w:t xml:space="preserve">На обоих маршрутизаторах </w:t>
      </w:r>
      <w:r w:rsidRPr="001F66B5">
        <w:rPr>
          <w:b/>
        </w:rPr>
        <w:t>R2</w:t>
      </w:r>
      <w:r>
        <w:t xml:space="preserve"> и</w:t>
      </w:r>
      <w:r w:rsidRPr="001F66B5">
        <w:rPr>
          <w:b/>
        </w:rPr>
        <w:t xml:space="preserve"> R4</w:t>
      </w:r>
      <w:r>
        <w:t xml:space="preserve"> выполните следующую команду и сопоставьте записанные выше IP-адреса и порты соответствующей строке результата:</w:t>
      </w:r>
    </w:p>
    <w:p w14:paraId="2D0AE49E" w14:textId="77777777" w:rsidR="00946917" w:rsidRPr="002A2A94" w:rsidRDefault="00946917" w:rsidP="00946917">
      <w:pPr>
        <w:pStyle w:val="CMD"/>
        <w:rPr>
          <w:lang w:val="en-US"/>
        </w:rPr>
      </w:pPr>
      <w:r w:rsidRPr="002A2A94">
        <w:rPr>
          <w:lang w:val="en-US"/>
        </w:rPr>
        <w:t>R2#</w:t>
      </w:r>
      <w:r w:rsidRPr="002A2A94">
        <w:rPr>
          <w:b/>
          <w:lang w:val="en-US"/>
        </w:rPr>
        <w:t xml:space="preserve"> show ip nat translations</w:t>
      </w:r>
    </w:p>
    <w:p w14:paraId="15F15D30" w14:textId="77777777" w:rsidR="00946917" w:rsidRPr="002A2A94" w:rsidRDefault="00946917" w:rsidP="00946917">
      <w:pPr>
        <w:pStyle w:val="CMD"/>
        <w:rPr>
          <w:lang w:val="en-US"/>
        </w:rPr>
      </w:pPr>
      <w:r w:rsidRPr="002A2A94">
        <w:rPr>
          <w:lang w:val="en-US"/>
        </w:rPr>
        <w:t>R4#</w:t>
      </w:r>
      <w:r w:rsidRPr="002A2A94">
        <w:rPr>
          <w:b/>
          <w:lang w:val="en-US"/>
        </w:rPr>
        <w:t xml:space="preserve"> show ip nat translations</w:t>
      </w:r>
    </w:p>
    <w:p w14:paraId="6790C178" w14:textId="77777777" w:rsidR="00946917" w:rsidRDefault="00946917" w:rsidP="00946917">
      <w:pPr>
        <w:pStyle w:val="4"/>
      </w:pPr>
      <w:r>
        <w:t>Вопросы:</w:t>
      </w:r>
    </w:p>
    <w:p w14:paraId="375AF9ED" w14:textId="77777777" w:rsidR="00946917" w:rsidRPr="006A6412" w:rsidRDefault="00946917" w:rsidP="00946917">
      <w:pPr>
        <w:pStyle w:val="BodyTextL50"/>
        <w:spacing w:before="0"/>
      </w:pPr>
      <w:r>
        <w:t>Что общего между внутренними локальными IP-адресами?</w:t>
      </w:r>
    </w:p>
    <w:p w14:paraId="108B3619" w14:textId="6CF748B8" w:rsidR="00946917" w:rsidRPr="00713C12" w:rsidRDefault="002A2A94" w:rsidP="00946917">
      <w:pPr>
        <w:pStyle w:val="BodyTextL50"/>
      </w:pPr>
      <w:r>
        <w:t xml:space="preserve"> </w:t>
      </w:r>
    </w:p>
    <w:p w14:paraId="47A7040B" w14:textId="77777777" w:rsidR="00946917" w:rsidRPr="00113566" w:rsidRDefault="00946917" w:rsidP="00946917">
      <w:pPr>
        <w:pStyle w:val="BodyTextL50"/>
      </w:pPr>
      <w:r>
        <w:t>Передаются ли по внутренней сети частные адреса?</w:t>
      </w:r>
    </w:p>
    <w:p w14:paraId="6D530537" w14:textId="77777777" w:rsidR="00946917" w:rsidRPr="00113566" w:rsidRDefault="00946917" w:rsidP="00946917">
      <w:pPr>
        <w:pStyle w:val="AnswerLineL50"/>
      </w:pPr>
      <w:r>
        <w:t>Введите ваш ответ здесь.</w:t>
      </w:r>
    </w:p>
    <w:p w14:paraId="24FC0C6A" w14:textId="5194F3A5" w:rsidR="00946917" w:rsidRDefault="002A2A94" w:rsidP="00946917">
      <w:pPr>
        <w:pStyle w:val="BodyTextL50"/>
        <w:rPr>
          <w:rStyle w:val="AnswerGray"/>
        </w:rPr>
      </w:pPr>
      <w:r>
        <w:rPr>
          <w:rStyle w:val="AnswerGray"/>
        </w:rPr>
        <w:t xml:space="preserve"> </w:t>
      </w:r>
    </w:p>
    <w:p w14:paraId="6F195012" w14:textId="636487AD" w:rsidR="00BE72FD" w:rsidRPr="00713C12" w:rsidRDefault="00BE72FD" w:rsidP="00BE72FD">
      <w:pPr>
        <w:pStyle w:val="ConfigWindow"/>
      </w:pPr>
      <w:r>
        <w:t>Закройте окно настройки.</w:t>
      </w:r>
    </w:p>
    <w:p w14:paraId="7474F4AE" w14:textId="77777777" w:rsidR="00946917" w:rsidRPr="002A2A94" w:rsidRDefault="00946917" w:rsidP="00BE72FD">
      <w:pPr>
        <w:pStyle w:val="SubStepAlpha"/>
        <w:spacing w:before="0"/>
        <w:rPr>
          <w:lang w:val="en-US"/>
        </w:rPr>
      </w:pPr>
      <w:r>
        <w:t>Нажмите</w:t>
      </w:r>
      <w:r w:rsidRPr="002A2A94">
        <w:rPr>
          <w:lang w:val="en-US"/>
        </w:rPr>
        <w:t xml:space="preserve"> Reset Simulation </w:t>
      </w:r>
      <w:r>
        <w:t>и</w:t>
      </w:r>
      <w:r w:rsidRPr="002A2A94">
        <w:rPr>
          <w:lang w:val="en-US"/>
        </w:rPr>
        <w:t xml:space="preserve"> </w:t>
      </w:r>
      <w:r>
        <w:t>оставайтесь</w:t>
      </w:r>
      <w:r w:rsidRPr="002A2A94">
        <w:rPr>
          <w:lang w:val="en-US"/>
        </w:rPr>
        <w:t xml:space="preserve"> </w:t>
      </w:r>
      <w:r>
        <w:t>в</w:t>
      </w:r>
      <w:r w:rsidRPr="002A2A94">
        <w:rPr>
          <w:lang w:val="en-US"/>
        </w:rPr>
        <w:t xml:space="preserve"> Simulation Model.</w:t>
      </w:r>
    </w:p>
    <w:p w14:paraId="45DB9D90" w14:textId="77777777" w:rsidR="00946917" w:rsidRPr="00A60146" w:rsidRDefault="00946917" w:rsidP="00946917">
      <w:pPr>
        <w:pStyle w:val="2"/>
      </w:pPr>
      <w:r>
        <w:lastRenderedPageBreak/>
        <w:t>Изучение работы NAT в Интернете</w:t>
      </w:r>
    </w:p>
    <w:p w14:paraId="15387BF3" w14:textId="77777777" w:rsidR="00946917" w:rsidRDefault="00946917" w:rsidP="00946917">
      <w:pPr>
        <w:pStyle w:val="3"/>
      </w:pPr>
      <w:r>
        <w:t>С любого ПК из домашнего офиса (Home Office) создайте запрос HTTP.</w:t>
      </w:r>
    </w:p>
    <w:p w14:paraId="32F7DC90" w14:textId="77777777" w:rsidR="00946917" w:rsidRDefault="00946917" w:rsidP="00946917">
      <w:pPr>
        <w:pStyle w:val="SubStepAlpha"/>
      </w:pPr>
      <w:r>
        <w:t xml:space="preserve">Откройте веб-браузер любого компьютера в домене </w:t>
      </w:r>
      <w:r>
        <w:rPr>
          <w:b/>
        </w:rPr>
        <w:t>Home Office</w:t>
      </w:r>
      <w:r>
        <w:t xml:space="preserve"> и введите URL-адрес </w:t>
      </w:r>
      <w:r w:rsidRPr="005851CD">
        <w:rPr>
          <w:b/>
        </w:rPr>
        <w:t>http://centralserver.pka</w:t>
      </w:r>
      <w:r>
        <w:t xml:space="preserve"> и нажмите кнопку </w:t>
      </w:r>
      <w:r>
        <w:rPr>
          <w:b/>
        </w:rPr>
        <w:t>Перейти</w:t>
      </w:r>
      <w:r>
        <w:t xml:space="preserve"> .</w:t>
      </w:r>
    </w:p>
    <w:p w14:paraId="69D55E7F" w14:textId="77777777" w:rsidR="00417AC5" w:rsidRDefault="00946917" w:rsidP="00946917">
      <w:pPr>
        <w:pStyle w:val="SubStepAlpha"/>
      </w:pPr>
      <w:r>
        <w:t>Нажимайте кнопку Capture/Forward (Захват/Далее) до тех пор, пока PDU не окажется над WRS. Запишите IP-адреса источника и назначения для входящих и исходящих пакетов.</w:t>
      </w:r>
    </w:p>
    <w:p w14:paraId="39971457" w14:textId="77777777" w:rsidR="00417AC5" w:rsidRDefault="00417AC5" w:rsidP="00417AC5">
      <w:pPr>
        <w:pStyle w:val="4"/>
      </w:pPr>
      <w:r>
        <w:t>Вопрос:</w:t>
      </w:r>
    </w:p>
    <w:p w14:paraId="73F41E27" w14:textId="77777777" w:rsidR="00946917" w:rsidRPr="006A6412" w:rsidRDefault="00946917" w:rsidP="00417AC5">
      <w:pPr>
        <w:pStyle w:val="BodyTextL50"/>
        <w:spacing w:before="0"/>
      </w:pPr>
      <w:r>
        <w:t>Каким устройствам принадлежат эти адреса?</w:t>
      </w:r>
    </w:p>
    <w:p w14:paraId="7735A21F" w14:textId="77777777" w:rsidR="00946917" w:rsidRPr="00113566" w:rsidRDefault="00946917" w:rsidP="00946917">
      <w:pPr>
        <w:pStyle w:val="AnswerLineL50"/>
      </w:pPr>
      <w:r>
        <w:t>Введите ваш ответ здесь.</w:t>
      </w:r>
    </w:p>
    <w:p w14:paraId="5F996516" w14:textId="5F08504D" w:rsidR="00946917" w:rsidRDefault="002A2A94" w:rsidP="00946917">
      <w:pPr>
        <w:pStyle w:val="BodyTextL50"/>
      </w:pPr>
      <w:r>
        <w:rPr>
          <w:rStyle w:val="AnswerGray"/>
        </w:rPr>
        <w:t xml:space="preserve"> </w:t>
      </w:r>
    </w:p>
    <w:p w14:paraId="1AC7F781" w14:textId="77777777" w:rsidR="00417AC5" w:rsidRDefault="00946917" w:rsidP="00946917">
      <w:pPr>
        <w:pStyle w:val="SubStepAlpha"/>
      </w:pPr>
      <w:r>
        <w:t xml:space="preserve">Нажимайте </w:t>
      </w:r>
      <w:r w:rsidRPr="005851CD">
        <w:rPr>
          <w:b/>
        </w:rPr>
        <w:t>Capture/Forward</w:t>
      </w:r>
      <w:r>
        <w:t xml:space="preserve"> (Захват/Далее) до тех пор, пока PDU не окажется над маршрутизатором </w:t>
      </w:r>
      <w:r>
        <w:rPr>
          <w:b/>
        </w:rPr>
        <w:t>R2</w:t>
      </w:r>
      <w:r>
        <w:t>. Запишите IP-адреса источника и назначения в исходящем пакете.</w:t>
      </w:r>
    </w:p>
    <w:p w14:paraId="046EC2AB" w14:textId="77777777" w:rsidR="00417AC5" w:rsidRDefault="00417AC5" w:rsidP="00417AC5">
      <w:pPr>
        <w:pStyle w:val="4"/>
      </w:pPr>
      <w:r>
        <w:t>Вопрос:</w:t>
      </w:r>
    </w:p>
    <w:p w14:paraId="282ED371" w14:textId="77777777" w:rsidR="00946917" w:rsidRDefault="00946917" w:rsidP="00417AC5">
      <w:pPr>
        <w:pStyle w:val="BodyTextL50"/>
        <w:spacing w:before="0"/>
      </w:pPr>
      <w:r>
        <w:t>Каким устройствам принадлежат эти адреса?</w:t>
      </w:r>
    </w:p>
    <w:p w14:paraId="27726E2B" w14:textId="77777777" w:rsidR="00946917" w:rsidRPr="00CA5FD3" w:rsidRDefault="00946917" w:rsidP="00946917">
      <w:pPr>
        <w:pStyle w:val="AnswerLineL50"/>
      </w:pPr>
      <w:r>
        <w:t>Введите ваш ответ здесь.</w:t>
      </w:r>
    </w:p>
    <w:p w14:paraId="6BF93279" w14:textId="024DE45E" w:rsidR="00946917" w:rsidRPr="0052400A" w:rsidRDefault="002A2A94" w:rsidP="00946917">
      <w:pPr>
        <w:pStyle w:val="BodyTextL50"/>
      </w:pPr>
      <w:r>
        <w:rPr>
          <w:rStyle w:val="AnswerGray"/>
        </w:rPr>
        <w:t xml:space="preserve"> </w:t>
      </w:r>
    </w:p>
    <w:p w14:paraId="52123767" w14:textId="287312D0" w:rsidR="00946917" w:rsidRDefault="00946917" w:rsidP="00946917">
      <w:pPr>
        <w:pStyle w:val="SubStepAlpha"/>
      </w:pPr>
      <w:r>
        <w:t xml:space="preserve">На маршрутизаторе </w:t>
      </w:r>
      <w:r w:rsidRPr="001F66B5">
        <w:rPr>
          <w:b/>
        </w:rPr>
        <w:t>R2</w:t>
      </w:r>
      <w:r>
        <w:t xml:space="preserve"> выполните следующую команду и сопоставьте записанные выше IP-адреса и порты соответствующей строке результата:</w:t>
      </w:r>
    </w:p>
    <w:p w14:paraId="61A56BF5" w14:textId="3B80F0FB" w:rsidR="00BE72FD" w:rsidRPr="002A2A94" w:rsidRDefault="00BE72FD" w:rsidP="00BE72FD">
      <w:pPr>
        <w:pStyle w:val="ConfigWindow"/>
        <w:rPr>
          <w:lang w:val="en-US"/>
        </w:rPr>
      </w:pPr>
      <w:r>
        <w:t>Откройте</w:t>
      </w:r>
      <w:r w:rsidRPr="002A2A94">
        <w:rPr>
          <w:lang w:val="en-US"/>
        </w:rPr>
        <w:t xml:space="preserve"> </w:t>
      </w:r>
      <w:r>
        <w:t>окно</w:t>
      </w:r>
      <w:r w:rsidRPr="002A2A94">
        <w:rPr>
          <w:lang w:val="en-US"/>
        </w:rPr>
        <w:t xml:space="preserve"> </w:t>
      </w:r>
      <w:r>
        <w:t>конфигурации</w:t>
      </w:r>
    </w:p>
    <w:p w14:paraId="1FE4568B" w14:textId="76E8BEE1" w:rsidR="00946917" w:rsidRPr="002A2A94" w:rsidRDefault="00946917" w:rsidP="00BE72FD">
      <w:pPr>
        <w:pStyle w:val="CMD"/>
        <w:spacing w:before="0"/>
        <w:rPr>
          <w:b/>
          <w:lang w:val="en-US"/>
        </w:rPr>
      </w:pPr>
      <w:r w:rsidRPr="002A2A94">
        <w:rPr>
          <w:lang w:val="en-US"/>
        </w:rPr>
        <w:t>R2#</w:t>
      </w:r>
      <w:r w:rsidRPr="002A2A94">
        <w:rPr>
          <w:b/>
          <w:lang w:val="en-US"/>
        </w:rPr>
        <w:t xml:space="preserve"> show ip nat translations</w:t>
      </w:r>
    </w:p>
    <w:p w14:paraId="59EFBF1A" w14:textId="4BB6B59F" w:rsidR="00BE72FD" w:rsidRDefault="00BE72FD" w:rsidP="00BE72FD">
      <w:pPr>
        <w:pStyle w:val="ConfigWindow"/>
      </w:pPr>
      <w:r>
        <w:t>Закройте окно настройки.</w:t>
      </w:r>
    </w:p>
    <w:p w14:paraId="15D8CA19" w14:textId="77777777" w:rsidR="00417AC5" w:rsidRDefault="00946917" w:rsidP="00BE72FD">
      <w:pPr>
        <w:pStyle w:val="SubStepAlpha"/>
        <w:spacing w:before="0"/>
      </w:pPr>
      <w:r>
        <w:t>Вернитесь в режим реального времени (Realtime).</w:t>
      </w:r>
    </w:p>
    <w:p w14:paraId="38CDCC04" w14:textId="77777777" w:rsidR="00417AC5" w:rsidRDefault="00417AC5" w:rsidP="00417AC5">
      <w:pPr>
        <w:pStyle w:val="4"/>
      </w:pPr>
      <w:r>
        <w:t>Вопрос:</w:t>
      </w:r>
    </w:p>
    <w:p w14:paraId="4A18925D" w14:textId="77777777" w:rsidR="00946917" w:rsidRPr="00113566" w:rsidRDefault="00946917" w:rsidP="00417AC5">
      <w:pPr>
        <w:pStyle w:val="BodyTextL50"/>
        <w:spacing w:before="0"/>
      </w:pPr>
      <w:r>
        <w:t>Все ли веб-страницы отображаются в браузерах?</w:t>
      </w:r>
    </w:p>
    <w:p w14:paraId="2BB3DC9E" w14:textId="77777777" w:rsidR="00946917" w:rsidRPr="00113566" w:rsidRDefault="00946917" w:rsidP="00946917">
      <w:pPr>
        <w:pStyle w:val="AnswerLineL50"/>
      </w:pPr>
      <w:r>
        <w:t>Введите ваш ответ здесь.</w:t>
      </w:r>
    </w:p>
    <w:p w14:paraId="2E236347" w14:textId="5ABEAE76" w:rsidR="00946917" w:rsidRDefault="002A2A94" w:rsidP="00946917">
      <w:pPr>
        <w:pStyle w:val="BodyTextL50"/>
      </w:pPr>
      <w:r>
        <w:rPr>
          <w:rStyle w:val="AnswerGray"/>
        </w:rPr>
        <w:t xml:space="preserve"> </w:t>
      </w:r>
    </w:p>
    <w:p w14:paraId="1EA47861" w14:textId="77777777" w:rsidR="00946917" w:rsidRPr="004C0909" w:rsidRDefault="00946917" w:rsidP="00946917">
      <w:pPr>
        <w:pStyle w:val="2"/>
      </w:pPr>
      <w:r>
        <w:t>Дополнительное изучение</w:t>
      </w:r>
    </w:p>
    <w:p w14:paraId="26AAF60F" w14:textId="77777777" w:rsidR="00946917" w:rsidRDefault="00946917" w:rsidP="00946917">
      <w:pPr>
        <w:pStyle w:val="BodyTextL25"/>
      </w:pPr>
      <w:r>
        <w:t>Поэкспериментируйте с большим количеством пакетов, как HTTP, так и HTTPS и ответьте на следующие вопросы..</w:t>
      </w:r>
    </w:p>
    <w:p w14:paraId="07AE689B" w14:textId="77777777" w:rsidR="00946917" w:rsidRPr="00713C12" w:rsidRDefault="00946917" w:rsidP="00946917">
      <w:pPr>
        <w:pStyle w:val="4"/>
      </w:pPr>
      <w:r>
        <w:t>Вопросы:</w:t>
      </w:r>
    </w:p>
    <w:p w14:paraId="48EFBCE7" w14:textId="77777777" w:rsidR="00946917" w:rsidRDefault="00946917" w:rsidP="00946917">
      <w:pPr>
        <w:pStyle w:val="BodyTextL25"/>
        <w:spacing w:before="0"/>
      </w:pPr>
      <w:r>
        <w:t>Увеличиваются ли таблицы преобразований NAT?</w:t>
      </w:r>
    </w:p>
    <w:p w14:paraId="302EC568" w14:textId="77777777" w:rsidR="00946917" w:rsidRPr="00AF70DB" w:rsidRDefault="00946917" w:rsidP="00946917">
      <w:pPr>
        <w:pStyle w:val="AnswerLineL25"/>
      </w:pPr>
      <w:r>
        <w:t>Введите ваш ответ здесь.</w:t>
      </w:r>
    </w:p>
    <w:p w14:paraId="0D57F84F" w14:textId="5778E87D" w:rsidR="00946917" w:rsidRPr="00A1334A" w:rsidRDefault="002A2A94" w:rsidP="00946917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02DD93CB" w14:textId="77777777" w:rsidR="00946917" w:rsidRDefault="00946917" w:rsidP="00946917">
      <w:pPr>
        <w:pStyle w:val="BodyTextL25"/>
      </w:pPr>
      <w:r>
        <w:t>Имеется ли в NAT пул адресов NAT?</w:t>
      </w:r>
    </w:p>
    <w:p w14:paraId="097B82DB" w14:textId="77777777" w:rsidR="00946917" w:rsidRPr="00AF70DB" w:rsidRDefault="00946917" w:rsidP="00417AC5">
      <w:pPr>
        <w:pStyle w:val="AnswerLineL25"/>
      </w:pPr>
      <w:r>
        <w:t>Введите ваш ответ здесь.</w:t>
      </w:r>
    </w:p>
    <w:p w14:paraId="6257B033" w14:textId="2DF51CA8" w:rsidR="00946917" w:rsidRPr="00A1334A" w:rsidRDefault="002A2A94" w:rsidP="00417AC5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590F7E8A" w14:textId="77777777" w:rsidR="00946917" w:rsidRDefault="00946917" w:rsidP="00417AC5">
      <w:pPr>
        <w:pStyle w:val="BodyTextL25"/>
      </w:pPr>
      <w:r>
        <w:t>Таким ли способом компьютеры в учебной аудитории подключаются к Интернету?</w:t>
      </w:r>
    </w:p>
    <w:p w14:paraId="427665E0" w14:textId="77777777" w:rsidR="00946917" w:rsidRPr="00AF70DB" w:rsidRDefault="00946917" w:rsidP="00417AC5">
      <w:pPr>
        <w:pStyle w:val="AnswerLineL25"/>
      </w:pPr>
      <w:r>
        <w:t>Введите ваш ответ здесь.</w:t>
      </w:r>
    </w:p>
    <w:p w14:paraId="532F11E0" w14:textId="0B748D06" w:rsidR="00946917" w:rsidRPr="00A1334A" w:rsidRDefault="002A2A94" w:rsidP="00417AC5">
      <w:pPr>
        <w:pStyle w:val="BodyTextL25"/>
        <w:rPr>
          <w:rStyle w:val="AnswerGray"/>
        </w:rPr>
      </w:pPr>
      <w:r>
        <w:rPr>
          <w:rStyle w:val="AnswerGray"/>
        </w:rPr>
        <w:lastRenderedPageBreak/>
        <w:t xml:space="preserve"> </w:t>
      </w:r>
    </w:p>
    <w:p w14:paraId="4FCD8D80" w14:textId="77777777" w:rsidR="00946917" w:rsidRDefault="00946917" w:rsidP="00417AC5">
      <w:pPr>
        <w:pStyle w:val="BodyTextL25"/>
      </w:pPr>
      <w:r>
        <w:t xml:space="preserve">Почему преобразование NAT использует четыре столбца адресов и портов? </w:t>
      </w:r>
    </w:p>
    <w:p w14:paraId="1BBA3A26" w14:textId="77777777" w:rsidR="00946917" w:rsidRPr="00AF70DB" w:rsidRDefault="00946917" w:rsidP="00417AC5">
      <w:pPr>
        <w:pStyle w:val="AnswerLineL25"/>
      </w:pPr>
      <w:r>
        <w:t>Введите ваш ответ здесь.</w:t>
      </w:r>
    </w:p>
    <w:p w14:paraId="525584B1" w14:textId="32DB1805" w:rsidR="00946917" w:rsidRDefault="002A2A94" w:rsidP="00417AC5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35D05FAE" w14:textId="77777777" w:rsidR="00946917" w:rsidRDefault="00946917" w:rsidP="00417AC5">
      <w:pPr>
        <w:pStyle w:val="BodyTextL25"/>
      </w:pPr>
      <w:r>
        <w:t>Где сети находятся внутри глобальных и внутри локальных?</w:t>
      </w:r>
    </w:p>
    <w:p w14:paraId="15F366D6" w14:textId="77777777" w:rsidR="00946917" w:rsidRPr="00AF70DB" w:rsidRDefault="00946917" w:rsidP="00417AC5">
      <w:pPr>
        <w:pStyle w:val="AnswerLineL25"/>
      </w:pPr>
      <w:r>
        <w:t>Введите ваш ответ здесь.</w:t>
      </w:r>
    </w:p>
    <w:p w14:paraId="35BCE44D" w14:textId="0B4B030B" w:rsidR="00946917" w:rsidRPr="00491B63" w:rsidRDefault="002A2A94" w:rsidP="00417AC5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2A8F3F88" w14:textId="77777777" w:rsidR="00946917" w:rsidRDefault="00946917" w:rsidP="00417AC5">
      <w:pPr>
        <w:pStyle w:val="BodyTextL25"/>
      </w:pPr>
      <w:r>
        <w:t>На каких устройствах работают службы NAT? Что у них общего?</w:t>
      </w:r>
    </w:p>
    <w:p w14:paraId="54850AEA" w14:textId="77777777" w:rsidR="00946917" w:rsidRPr="00AF70DB" w:rsidRDefault="00946917" w:rsidP="00417AC5">
      <w:pPr>
        <w:pStyle w:val="AnswerLineL25"/>
      </w:pPr>
      <w:r>
        <w:t>Введите ваш ответ здесь.</w:t>
      </w:r>
    </w:p>
    <w:p w14:paraId="0F0089EE" w14:textId="0B741178" w:rsidR="00946917" w:rsidRPr="00491B63" w:rsidRDefault="002A2A94" w:rsidP="00417AC5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22B8178D" w14:textId="77777777" w:rsidR="00946917" w:rsidRDefault="00417AC5" w:rsidP="00417AC5">
      <w:pPr>
        <w:pStyle w:val="ConfigWindow"/>
      </w:pPr>
      <w:r>
        <w:t>Конец документа</w:t>
      </w:r>
    </w:p>
    <w:sectPr w:rsidR="00946917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89A97" w14:textId="77777777" w:rsidR="007630AD" w:rsidRDefault="007630AD" w:rsidP="00710659">
      <w:pPr>
        <w:spacing w:after="0" w:line="240" w:lineRule="auto"/>
      </w:pPr>
      <w:r>
        <w:separator/>
      </w:r>
    </w:p>
    <w:p w14:paraId="263F9888" w14:textId="77777777" w:rsidR="007630AD" w:rsidRDefault="007630AD"/>
  </w:endnote>
  <w:endnote w:type="continuationSeparator" w:id="0">
    <w:p w14:paraId="429648AB" w14:textId="77777777" w:rsidR="007630AD" w:rsidRDefault="007630AD" w:rsidP="00710659">
      <w:pPr>
        <w:spacing w:after="0" w:line="240" w:lineRule="auto"/>
      </w:pPr>
      <w:r>
        <w:continuationSeparator/>
      </w:r>
    </w:p>
    <w:p w14:paraId="1A6EB1D9" w14:textId="77777777" w:rsidR="007630AD" w:rsidRDefault="007630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43D2A" w14:textId="7E4688FB" w:rsidR="00946917" w:rsidRPr="00882B63" w:rsidRDefault="00946917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1B81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C1B8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1B8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1B81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0F089" w14:textId="24717D5B" w:rsidR="00946917" w:rsidRPr="00882B63" w:rsidRDefault="00946917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1B81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4C1B8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1B8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1B8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563AD" w14:textId="77777777" w:rsidR="007630AD" w:rsidRDefault="007630AD" w:rsidP="00710659">
      <w:pPr>
        <w:spacing w:after="0" w:line="240" w:lineRule="auto"/>
      </w:pPr>
      <w:r>
        <w:separator/>
      </w:r>
    </w:p>
    <w:p w14:paraId="365DA38A" w14:textId="77777777" w:rsidR="007630AD" w:rsidRDefault="007630AD"/>
  </w:footnote>
  <w:footnote w:type="continuationSeparator" w:id="0">
    <w:p w14:paraId="5ACB1038" w14:textId="77777777" w:rsidR="007630AD" w:rsidRDefault="007630AD" w:rsidP="00710659">
      <w:pPr>
        <w:spacing w:after="0" w:line="240" w:lineRule="auto"/>
      </w:pPr>
      <w:r>
        <w:continuationSeparator/>
      </w:r>
    </w:p>
    <w:p w14:paraId="3B3A1946" w14:textId="77777777" w:rsidR="007630AD" w:rsidRDefault="007630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Заголовок"/>
      <w:tag w:val=""/>
      <w:id w:val="-1711953976"/>
      <w:placeholder>
        <w:docPart w:val="554511AB0CCB4B1A92F26371F2C87B9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9C34D8" w14:textId="77777777" w:rsidR="00946917" w:rsidRDefault="00946917" w:rsidP="008402F2">
        <w:pPr>
          <w:pStyle w:val="PageHead"/>
        </w:pPr>
        <w:r>
          <w:t>Packet Tracer - Исследование принципов работы NAT.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8B4F88" w14:textId="77777777" w:rsidR="00946917" w:rsidRDefault="00946917" w:rsidP="006C3FCF">
    <w:pPr>
      <w:ind w:left="-288"/>
    </w:pPr>
    <w:r>
      <w:rPr>
        <w:noProof/>
        <w:lang w:eastAsia="ru-RU"/>
      </w:rPr>
      <w:drawing>
        <wp:inline distT="0" distB="0" distL="0" distR="0" wp14:anchorId="773A362D" wp14:editId="0F3D558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6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6202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97635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47B29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A94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3F76B1"/>
    <w:rsid w:val="00403C7A"/>
    <w:rsid w:val="004057A6"/>
    <w:rsid w:val="00406554"/>
    <w:rsid w:val="00407755"/>
    <w:rsid w:val="0041293B"/>
    <w:rsid w:val="004131B0"/>
    <w:rsid w:val="00416C42"/>
    <w:rsid w:val="00417AC5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1862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1B81"/>
    <w:rsid w:val="004C3B83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650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61A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717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0AD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691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2AF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2F25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E72F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3A7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4BE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5628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2069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062B20"/>
  <w15:docId w15:val="{239737A8-0593-480C-B246-31412EA5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B02F2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F76B1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F76B1"/>
    <w:pPr>
      <w:spacing w:after="240"/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BE72F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B02F25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2"/>
    <w:uiPriority w:val="99"/>
    <w:rsid w:val="0094691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4511AB0CCB4B1A92F26371F2C87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29D4F-D8E9-4265-BAB6-DA50D0314D36}"/>
      </w:docPartPr>
      <w:docPartBody>
        <w:p w:rsidR="00733F04" w:rsidRDefault="000E06C5">
          <w:pPr>
            <w:pStyle w:val="554511AB0CCB4B1A92F26371F2C87B92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C5"/>
    <w:rsid w:val="000E06C5"/>
    <w:rsid w:val="00733F04"/>
    <w:rsid w:val="00802D80"/>
    <w:rsid w:val="00A9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4511AB0CCB4B1A92F26371F2C87B92">
    <w:name w:val="554511AB0CCB4B1A92F26371F2C87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F8263-4787-4403-90D5-4826D6275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4</Pages>
  <Words>709</Words>
  <Characters>4043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Investigate NAT Operations</vt:lpstr>
    </vt:vector>
  </TitlesOfParts>
  <Company>Cisco Systems, Inc.</Company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Исследование принципов работы NAT.</dc:title>
  <dc:creator>SP</dc:creator>
  <dc:description>2013 г.</dc:description>
  <cp:lastModifiedBy>Zamiram Emirova</cp:lastModifiedBy>
  <cp:revision>2</cp:revision>
  <cp:lastPrinted>2019-11-21T16:35:00Z</cp:lastPrinted>
  <dcterms:created xsi:type="dcterms:W3CDTF">2023-02-20T03:25:00Z</dcterms:created>
  <dcterms:modified xsi:type="dcterms:W3CDTF">2023-02-20T03:25:00Z</dcterms:modified>
</cp:coreProperties>
</file>